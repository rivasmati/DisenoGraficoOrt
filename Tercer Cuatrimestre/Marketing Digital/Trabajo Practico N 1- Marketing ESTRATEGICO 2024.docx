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Default="00720EE4">
      <w:pPr>
        <w:pStyle w:val="Ttulo"/>
      </w:pPr>
      <w:r>
        <w:t>Trabajo Practico N 1</w:t>
      </w:r>
    </w:p>
    <w:p w:rsidR="00855982" w:rsidRPr="009F12DA" w:rsidRDefault="009F12DA" w:rsidP="00855982">
      <w:pPr>
        <w:pStyle w:val="Ttulo1"/>
        <w:rPr>
          <w:sz w:val="32"/>
          <w:szCs w:val="32"/>
        </w:rPr>
      </w:pPr>
      <w:r w:rsidRPr="009F12DA">
        <w:rPr>
          <w:sz w:val="32"/>
          <w:szCs w:val="32"/>
        </w:rPr>
        <w:t>MARKETING DIGITAL</w:t>
      </w:r>
      <w:r w:rsidR="00720EE4" w:rsidRPr="009F12DA">
        <w:rPr>
          <w:sz w:val="32"/>
          <w:szCs w:val="32"/>
        </w:rPr>
        <w:t xml:space="preserve"> </w:t>
      </w:r>
      <w:r w:rsidR="00C94DF0" w:rsidRPr="009F12DA">
        <w:rPr>
          <w:sz w:val="32"/>
          <w:szCs w:val="32"/>
        </w:rPr>
        <w:t>Estratégico</w:t>
      </w:r>
    </w:p>
    <w:p w:rsidR="00855982" w:rsidRDefault="00855982" w:rsidP="00BC4345"/>
    <w:p w:rsidR="00C05073" w:rsidRPr="00C05073" w:rsidRDefault="00C05073" w:rsidP="00C05073">
      <w:pPr>
        <w:ind w:left="360"/>
        <w:rPr>
          <w:b/>
        </w:rPr>
      </w:pPr>
      <w:r w:rsidRPr="00C05073">
        <w:rPr>
          <w:b/>
        </w:rPr>
        <w:t>CONSIGNA</w:t>
      </w:r>
    </w:p>
    <w:p w:rsidR="00561253" w:rsidRDefault="00C94DF0" w:rsidP="00820AF4">
      <w:pPr>
        <w:pStyle w:val="Prrafodelista"/>
        <w:numPr>
          <w:ilvl w:val="0"/>
          <w:numId w:val="30"/>
        </w:numPr>
      </w:pPr>
      <w:r w:rsidRPr="00561253">
        <w:rPr>
          <w:b/>
        </w:rPr>
        <w:t>Analice</w:t>
      </w:r>
      <w:r w:rsidR="0073623D">
        <w:t xml:space="preserve"> para la empresa elegida</w:t>
      </w:r>
      <w:r w:rsidR="00720658">
        <w:t xml:space="preserve"> (</w:t>
      </w:r>
      <w:r w:rsidR="009F12DA">
        <w:t xml:space="preserve">venta de experiencia) </w:t>
      </w:r>
      <w:r w:rsidR="0073623D">
        <w:t xml:space="preserve">, </w:t>
      </w:r>
      <w:r w:rsidR="00C05073">
        <w:t xml:space="preserve">los temas vistos en clase </w:t>
      </w:r>
    </w:p>
    <w:p w:rsidR="00C94DF0" w:rsidRDefault="00C94DF0" w:rsidP="00820AF4">
      <w:pPr>
        <w:pStyle w:val="Prrafodelista"/>
        <w:numPr>
          <w:ilvl w:val="0"/>
          <w:numId w:val="30"/>
        </w:numPr>
      </w:pPr>
      <w:r w:rsidRPr="00561253">
        <w:rPr>
          <w:b/>
        </w:rPr>
        <w:t>Recuerde</w:t>
      </w:r>
      <w:r>
        <w:t xml:space="preserve"> el análisis debe guardar coherencia entre las variables analizadas sin que se produzca contradicciones ni omisiones de temas (vistos en clase o en bibliografía)</w:t>
      </w:r>
    </w:p>
    <w:p w:rsidR="00C94DF0" w:rsidRDefault="00C94DF0" w:rsidP="00C94DF0"/>
    <w:p w:rsidR="00C94DF0" w:rsidRDefault="00C94DF0" w:rsidP="00C05073">
      <w:pPr>
        <w:ind w:left="360"/>
      </w:pPr>
      <w:r>
        <w:t>Temas a incluir en el TP:</w:t>
      </w:r>
    </w:p>
    <w:p w:rsidR="00C05073" w:rsidRDefault="00C05073" w:rsidP="00C05073">
      <w:pPr>
        <w:pStyle w:val="Prrafodelista"/>
        <w:numPr>
          <w:ilvl w:val="0"/>
          <w:numId w:val="31"/>
        </w:numPr>
        <w:ind w:left="1080"/>
      </w:pPr>
      <w:r>
        <w:t xml:space="preserve">Análisis estratégicos de negocio: </w:t>
      </w:r>
      <w:r w:rsidR="00966804">
        <w:t>Análisis</w:t>
      </w:r>
      <w:r w:rsidR="00720EE4">
        <w:t xml:space="preserve"> de producto elegido para </w:t>
      </w:r>
      <w:r w:rsidR="00966804">
        <w:t>generación seleccionada</w:t>
      </w:r>
    </w:p>
    <w:p w:rsidR="00C94DF0" w:rsidRDefault="00C05073" w:rsidP="00C05073">
      <w:pPr>
        <w:pStyle w:val="Prrafodelista"/>
        <w:numPr>
          <w:ilvl w:val="0"/>
          <w:numId w:val="31"/>
        </w:numPr>
        <w:ind w:left="1080"/>
      </w:pPr>
      <w:r>
        <w:t>Análisis del proceso de compra: Necesidades latentes, como voy a satisfacer esa necesidad con mi producto. Percepción por parte del usuario de mi producto o servicio.</w:t>
      </w:r>
      <w:r w:rsidR="009F12DA">
        <w:t xml:space="preserve"> Funnel de ventas. Marketing Inbound</w:t>
      </w:r>
    </w:p>
    <w:p w:rsidR="00C94DF0" w:rsidRDefault="00C05073" w:rsidP="00FD2146">
      <w:pPr>
        <w:pStyle w:val="Prrafodelista"/>
        <w:numPr>
          <w:ilvl w:val="0"/>
          <w:numId w:val="33"/>
        </w:numPr>
        <w:ind w:left="1080"/>
      </w:pPr>
      <w:r>
        <w:t>Posicionamiento: URO- UPO- UP´s – Ventana estratégica- Análisis de competidores</w:t>
      </w:r>
      <w:r w:rsidR="00561253">
        <w:t xml:space="preserve">. </w:t>
      </w:r>
      <w:r w:rsidR="00720658">
        <w:t>Mapa de empatía</w:t>
      </w:r>
      <w:bookmarkStart w:id="0" w:name="_GoBack"/>
      <w:bookmarkEnd w:id="0"/>
    </w:p>
    <w:p w:rsidR="00C94DF0" w:rsidRDefault="00C05073" w:rsidP="00C05073">
      <w:pPr>
        <w:pStyle w:val="Prrafodelista"/>
        <w:numPr>
          <w:ilvl w:val="0"/>
          <w:numId w:val="31"/>
        </w:numPr>
        <w:ind w:left="1080"/>
      </w:pPr>
      <w:r>
        <w:t>Segmentación: Mercado Meta o mercado ob</w:t>
      </w:r>
      <w:r w:rsidR="0073623D">
        <w:t xml:space="preserve">jetivo- Segmentación vincular: </w:t>
      </w:r>
      <w:r>
        <w:t>con que cuadrantes se vincula el producto o servicio analizado</w:t>
      </w:r>
      <w:r w:rsidR="003A7852">
        <w:t>. Buyer persona</w:t>
      </w:r>
    </w:p>
    <w:p w:rsidR="00C05073" w:rsidRDefault="00C05073" w:rsidP="00BC4345"/>
    <w:p w:rsidR="00C05073" w:rsidRPr="00C05073" w:rsidRDefault="00C05073" w:rsidP="00BC4345">
      <w:pPr>
        <w:rPr>
          <w:b/>
        </w:rPr>
      </w:pPr>
      <w:r w:rsidRPr="00C05073">
        <w:rPr>
          <w:b/>
        </w:rPr>
        <w:t xml:space="preserve">FECHA de ENTREGA: </w:t>
      </w:r>
    </w:p>
    <w:p w:rsidR="00C05073" w:rsidRDefault="009F12DA" w:rsidP="00C05073">
      <w:pPr>
        <w:pStyle w:val="Prrafodelista"/>
        <w:numPr>
          <w:ilvl w:val="0"/>
          <w:numId w:val="32"/>
        </w:numPr>
      </w:pPr>
      <w:r>
        <w:t xml:space="preserve">Martes 10 de septiembre </w:t>
      </w:r>
      <w:r w:rsidR="00720EE4">
        <w:t>de 2024</w:t>
      </w:r>
    </w:p>
    <w:p w:rsidR="00C05073" w:rsidRDefault="00C05073" w:rsidP="00C05073">
      <w:pPr>
        <w:pStyle w:val="Prrafodelista"/>
        <w:numPr>
          <w:ilvl w:val="0"/>
          <w:numId w:val="32"/>
        </w:numPr>
      </w:pPr>
      <w:r>
        <w:t>Formato:  A elección del alumno, con material para realizar presentación en la clase</w:t>
      </w:r>
      <w:r w:rsidR="00C15B30">
        <w:t>.</w:t>
      </w:r>
    </w:p>
    <w:p w:rsidR="00C05073" w:rsidRDefault="00C05073" w:rsidP="00C05073">
      <w:pPr>
        <w:pStyle w:val="Prrafodelista"/>
        <w:numPr>
          <w:ilvl w:val="0"/>
          <w:numId w:val="32"/>
        </w:numPr>
      </w:pPr>
      <w:r>
        <w:t xml:space="preserve">Trabajo </w:t>
      </w:r>
      <w:r w:rsidR="00561253">
        <w:t>grupo (</w:t>
      </w:r>
      <w:r>
        <w:t>con nota</w:t>
      </w:r>
      <w:r w:rsidR="00561253">
        <w:t>)</w:t>
      </w:r>
    </w:p>
    <w:p w:rsidR="00437204" w:rsidRDefault="00C15B30" w:rsidP="00C05073">
      <w:pPr>
        <w:pStyle w:val="Prrafodelista"/>
        <w:numPr>
          <w:ilvl w:val="0"/>
          <w:numId w:val="32"/>
        </w:numPr>
      </w:pPr>
      <w:r>
        <w:t>Envío</w:t>
      </w:r>
      <w:r w:rsidR="00437204">
        <w:t xml:space="preserve"> al mail </w:t>
      </w:r>
      <w:hyperlink r:id="rId10" w:history="1">
        <w:r w:rsidRPr="002C3B1B">
          <w:rPr>
            <w:rStyle w:val="Hipervnculo"/>
          </w:rPr>
          <w:t>rita.garcia@ort.edu.ar</w:t>
        </w:r>
      </w:hyperlink>
      <w:r>
        <w:t>, antes de las 17hs del día de entrega.</w:t>
      </w:r>
      <w:r w:rsidR="00904CCF">
        <w:t xml:space="preserve"> Enviar 1 TP por grupo</w:t>
      </w:r>
    </w:p>
    <w:p w:rsidR="00C94DF0" w:rsidRPr="00855982" w:rsidRDefault="00066480" w:rsidP="00BC4345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C94DF0" w:rsidRPr="00855982" w:rsidSect="00855982">
      <w:footerReference w:type="default" r:id="rId1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97C" w:rsidRDefault="0050497C" w:rsidP="00855982">
      <w:pPr>
        <w:spacing w:after="0" w:line="240" w:lineRule="auto"/>
      </w:pPr>
      <w:r>
        <w:separator/>
      </w:r>
    </w:p>
  </w:endnote>
  <w:endnote w:type="continuationSeparator" w:id="0">
    <w:p w:rsidR="0050497C" w:rsidRDefault="0050497C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FE6AFD"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97C" w:rsidRDefault="0050497C" w:rsidP="00855982">
      <w:pPr>
        <w:spacing w:after="0" w:line="240" w:lineRule="auto"/>
      </w:pPr>
      <w:r>
        <w:separator/>
      </w:r>
    </w:p>
  </w:footnote>
  <w:footnote w:type="continuationSeparator" w:id="0">
    <w:p w:rsidR="0050497C" w:rsidRDefault="0050497C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7C0777E"/>
    <w:multiLevelType w:val="hybridMultilevel"/>
    <w:tmpl w:val="C21EA0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9133C3"/>
    <w:multiLevelType w:val="hybridMultilevel"/>
    <w:tmpl w:val="29F60950"/>
    <w:lvl w:ilvl="0" w:tplc="59964CBC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9682585"/>
    <w:multiLevelType w:val="hybridMultilevel"/>
    <w:tmpl w:val="BA2A6B5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2DD77C1"/>
    <w:multiLevelType w:val="hybridMultilevel"/>
    <w:tmpl w:val="549E89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0"/>
  </w:num>
  <w:num w:numId="14">
    <w:abstractNumId w:val="20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5"/>
  </w:num>
  <w:num w:numId="28">
    <w:abstractNumId w:val="17"/>
  </w:num>
  <w:num w:numId="29">
    <w:abstractNumId w:val="19"/>
  </w:num>
  <w:num w:numId="30">
    <w:abstractNumId w:val="21"/>
  </w:num>
  <w:num w:numId="31">
    <w:abstractNumId w:val="18"/>
  </w:num>
  <w:num w:numId="32">
    <w:abstractNumId w:val="11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A31"/>
    <w:rsid w:val="00022A31"/>
    <w:rsid w:val="00066480"/>
    <w:rsid w:val="0018679D"/>
    <w:rsid w:val="001D4362"/>
    <w:rsid w:val="00327B42"/>
    <w:rsid w:val="003A7852"/>
    <w:rsid w:val="00437204"/>
    <w:rsid w:val="004D6E9D"/>
    <w:rsid w:val="0050497C"/>
    <w:rsid w:val="00561253"/>
    <w:rsid w:val="00571EC2"/>
    <w:rsid w:val="00575A25"/>
    <w:rsid w:val="005C5D42"/>
    <w:rsid w:val="00720658"/>
    <w:rsid w:val="00720EE4"/>
    <w:rsid w:val="0073623D"/>
    <w:rsid w:val="00754823"/>
    <w:rsid w:val="007833A7"/>
    <w:rsid w:val="00855982"/>
    <w:rsid w:val="008C5B3A"/>
    <w:rsid w:val="00904CCF"/>
    <w:rsid w:val="00966804"/>
    <w:rsid w:val="009F12DA"/>
    <w:rsid w:val="00A10484"/>
    <w:rsid w:val="00B52C7C"/>
    <w:rsid w:val="00B61D21"/>
    <w:rsid w:val="00B62F41"/>
    <w:rsid w:val="00B93C99"/>
    <w:rsid w:val="00BC4345"/>
    <w:rsid w:val="00C05073"/>
    <w:rsid w:val="00C15B30"/>
    <w:rsid w:val="00C918A1"/>
    <w:rsid w:val="00C94DF0"/>
    <w:rsid w:val="00CE4294"/>
    <w:rsid w:val="00DD36FE"/>
    <w:rsid w:val="00E66711"/>
    <w:rsid w:val="00FD262C"/>
    <w:rsid w:val="00FE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A6CEA"/>
  <w15:chartTrackingRefBased/>
  <w15:docId w15:val="{EF9B8773-1EE4-48DB-B0B9-D07114B4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Ttulo1">
    <w:name w:val="heading 1"/>
    <w:basedOn w:val="Normal"/>
    <w:next w:val="Normal"/>
    <w:link w:val="Ttulo1C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855982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5982"/>
  </w:style>
  <w:style w:type="character" w:customStyle="1" w:styleId="Ttulo1Car">
    <w:name w:val="Título 1 Car"/>
    <w:basedOn w:val="Fuentedeprrafopredeter"/>
    <w:link w:val="Ttu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5598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982"/>
  </w:style>
  <w:style w:type="paragraph" w:styleId="Descripci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4362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D4362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1D4362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D4362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4362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43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4362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D4362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D4362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D4362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4362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1D4362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D4362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ipervnculo">
    <w:name w:val="Hyperlink"/>
    <w:basedOn w:val="Fuentedeprrafopredeter"/>
    <w:uiPriority w:val="99"/>
    <w:unhideWhenUsed/>
    <w:rsid w:val="007833A7"/>
    <w:rPr>
      <w:color w:val="3A6331" w:themeColor="accent4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833A7"/>
    <w:rPr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D262C"/>
    <w:rPr>
      <w:i/>
      <w:iCs/>
      <w:color w:val="B35E06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C4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94DF0"/>
    <w:pPr>
      <w:spacing w:after="200" w:line="276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7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rita.garcia@ort.edu.a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ta\AppData\Roaming\Microsoft\Plantillas\Dise&#241;o%20de%20informe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None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 (en blanco).dotx</Template>
  <TotalTime>0</TotalTime>
  <Pages>1</Pages>
  <Words>553</Words>
  <Characters>3153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Rita</dc:creator>
  <cp:lastModifiedBy>Rita</cp:lastModifiedBy>
  <cp:revision>2</cp:revision>
  <cp:lastPrinted>2022-05-06T01:36:00Z</cp:lastPrinted>
  <dcterms:created xsi:type="dcterms:W3CDTF">2024-08-28T02:00:00Z</dcterms:created>
  <dcterms:modified xsi:type="dcterms:W3CDTF">2024-08-28T02:00:00Z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